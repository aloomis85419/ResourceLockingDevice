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AE313C2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September 11</w:t>
            </w:r>
            <w:r w:rsidR="005F3074" w:rsidRPr="00217F7A">
              <w:rPr>
                <w:rFonts w:ascii="Arial" w:hAnsi="Arial"/>
                <w:color w:val="000000"/>
                <w:sz w:val="18"/>
                <w:szCs w:val="18"/>
              </w:rPr>
              <w:t>, 201</w:t>
            </w:r>
            <w:r w:rsidR="006125D3">
              <w:rPr>
                <w:rFonts w:ascii="Arial" w:hAnsi="Arial"/>
                <w:color w:val="000000"/>
                <w:sz w:val="18"/>
                <w:szCs w:val="18"/>
              </w:rPr>
              <w:t>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5B2E6BA4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1:55</w:t>
            </w:r>
            <w:r w:rsidR="006125D3">
              <w:rPr>
                <w:rFonts w:ascii="Arial" w:hAnsi="Arial"/>
                <w:noProof/>
                <w:color w:val="000000"/>
                <w:sz w:val="18"/>
                <w:szCs w:val="18"/>
              </w:rPr>
              <w:t xml:space="preserve"> p.m.</w:t>
            </w:r>
          </w:p>
        </w:tc>
      </w:tr>
      <w:tr w:rsidR="003003C9" w:rsidRPr="00217F7A" w14:paraId="10E3BA33" w14:textId="77777777" w:rsidTr="00D706F7">
        <w:trPr>
          <w:trHeight w:hRule="exact" w:val="240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D44014F" w:rsidR="005F3074" w:rsidRPr="00217F7A" w:rsidRDefault="004879C6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Aerospace </w:t>
            </w:r>
            <w:proofErr w:type="spellStart"/>
            <w:r>
              <w:rPr>
                <w:rFonts w:ascii="Arial" w:hAnsi="Arial"/>
                <w:color w:val="000000"/>
                <w:sz w:val="18"/>
                <w:szCs w:val="18"/>
              </w:rPr>
              <w:t>Bldg</w:t>
            </w:r>
            <w:proofErr w:type="spellEnd"/>
            <w:r>
              <w:rPr>
                <w:rFonts w:ascii="Arial" w:hAnsi="Arial"/>
                <w:color w:val="000000"/>
                <w:sz w:val="18"/>
                <w:szCs w:val="18"/>
              </w:rPr>
              <w:t>/</w:t>
            </w:r>
            <w:r w:rsidR="00A25B69">
              <w:rPr>
                <w:rFonts w:ascii="Arial" w:hAnsi="Arial"/>
                <w:color w:val="000000"/>
                <w:sz w:val="18"/>
                <w:szCs w:val="18"/>
              </w:rPr>
              <w:t>On-line Google Hangout</w:t>
            </w:r>
          </w:p>
        </w:tc>
      </w:tr>
    </w:tbl>
    <w:p w14:paraId="0B6ADFF7" w14:textId="77777777" w:rsidR="00A827E8" w:rsidRPr="00217F7A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0" wp14:anchorId="2BEB07EB" wp14:editId="4A74653D">
            <wp:simplePos x="0" y="0"/>
            <wp:positionH relativeFrom="column">
              <wp:posOffset>0</wp:posOffset>
            </wp:positionH>
            <wp:positionV relativeFrom="page">
              <wp:posOffset>228600</wp:posOffset>
            </wp:positionV>
            <wp:extent cx="1981200" cy="1028700"/>
            <wp:effectExtent l="0" t="0" r="0" b="1270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="003D029E"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D706F7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F535BA5" w:rsidR="00373647" w:rsidRPr="00217F7A" w:rsidRDefault="00D706F7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CS4250 –</w:t>
            </w:r>
            <w:r w:rsidR="00D65F89">
              <w:rPr>
                <w:rFonts w:ascii="Arial" w:hAnsi="Arial"/>
                <w:color w:val="000000"/>
                <w:sz w:val="18"/>
                <w:szCs w:val="18"/>
              </w:rPr>
              <w:t xml:space="preserve"> Resource Locking – 4-Bit/2 Disclosure Devices</w:t>
            </w:r>
          </w:p>
        </w:tc>
      </w:tr>
      <w:tr w:rsidR="00D706F7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297A83DD" w:rsidR="00A86EE5" w:rsidRPr="00217F7A" w:rsidRDefault="00D65F89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44"/>
        <w:gridCol w:w="1436"/>
        <w:gridCol w:w="1772"/>
        <w:gridCol w:w="753"/>
        <w:gridCol w:w="56"/>
        <w:gridCol w:w="1517"/>
        <w:gridCol w:w="1128"/>
        <w:gridCol w:w="29"/>
        <w:gridCol w:w="2760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613B48EE" w:rsidR="00A86EE5" w:rsidRPr="00217F7A" w:rsidRDefault="004879C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Discuss, Review, and/or Update Test Cases, </w:t>
            </w:r>
          </w:p>
          <w:p w14:paraId="5F2759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  <w:p w14:paraId="03A7B4AA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A21F31">
        <w:trPr>
          <w:trHeight w:val="404"/>
        </w:trPr>
        <w:tc>
          <w:tcPr>
            <w:tcW w:w="2780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525" w:type="dxa"/>
            <w:gridSpan w:val="2"/>
            <w:shd w:val="clear" w:color="auto" w:fill="5B9BD5" w:themeFill="accent1"/>
            <w:vAlign w:val="bottom"/>
          </w:tcPr>
          <w:p w14:paraId="58B17A96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DEPARTMENT / DIVISION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634CB055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0AF72860" w14:textId="76430C32" w:rsidR="00A86EE5" w:rsidRPr="00217F7A" w:rsidRDefault="00A25B69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Erin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Gurnett</w:t>
            </w:r>
            <w:proofErr w:type="spellEnd"/>
          </w:p>
        </w:tc>
        <w:tc>
          <w:tcPr>
            <w:tcW w:w="2525" w:type="dxa"/>
            <w:gridSpan w:val="2"/>
            <w:vAlign w:val="bottom"/>
          </w:tcPr>
          <w:p w14:paraId="46D4A325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683AC17" w14:textId="5BD30CC8" w:rsidR="0024751E" w:rsidRPr="0024751E" w:rsidRDefault="00A47421" w:rsidP="00FF2A01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hyperlink r:id="rId10" w:history="1">
              <w:r w:rsidR="0024751E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Erin.m.gurnett@gmail.com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646DCC8A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9E1BE16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1015A3CB" w14:textId="74190C1D" w:rsidR="00A86EE5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Aaron Loomis</w:t>
            </w:r>
          </w:p>
        </w:tc>
        <w:tc>
          <w:tcPr>
            <w:tcW w:w="2525" w:type="dxa"/>
            <w:gridSpan w:val="2"/>
            <w:vAlign w:val="bottom"/>
          </w:tcPr>
          <w:p w14:paraId="2939605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931A8EC" w14:textId="59D7024F" w:rsidR="00A86EE5" w:rsidRPr="00217F7A" w:rsidRDefault="00A4742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1" w:history="1">
              <w:r w:rsidR="00D61104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Aloomis85419@gmail.com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212A2BDF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879C6" w:rsidRPr="00217F7A" w14:paraId="49577091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46C35BBE" w14:textId="3A8643C4" w:rsidR="004879C6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Jaziel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Pauda</w:t>
            </w:r>
            <w:proofErr w:type="spellEnd"/>
          </w:p>
        </w:tc>
        <w:tc>
          <w:tcPr>
            <w:tcW w:w="2525" w:type="dxa"/>
            <w:gridSpan w:val="2"/>
            <w:vAlign w:val="bottom"/>
          </w:tcPr>
          <w:p w14:paraId="4FA36336" w14:textId="77777777" w:rsidR="004879C6" w:rsidRPr="00217F7A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4A21EAA1" w14:textId="5D8F498E" w:rsidR="004879C6" w:rsidRPr="004879C6" w:rsidRDefault="00A47421" w:rsidP="00A5577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4879C6" w:rsidRPr="0069625D">
                <w:rPr>
                  <w:rStyle w:val="Hyperlink"/>
                  <w:rFonts w:ascii="Arial" w:hAnsi="Arial" w:cs="Arial"/>
                  <w:sz w:val="18"/>
                  <w:szCs w:val="18"/>
                </w:rPr>
                <w:t>JazielPauda@gmail.com</w:t>
              </w:r>
            </w:hyperlink>
            <w:r w:rsidR="004879C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789" w:type="dxa"/>
            <w:gridSpan w:val="2"/>
            <w:vAlign w:val="bottom"/>
          </w:tcPr>
          <w:p w14:paraId="1232FE6E" w14:textId="77777777" w:rsidR="004879C6" w:rsidRPr="00217F7A" w:rsidRDefault="004879C6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D61104" w:rsidRPr="00217F7A" w14:paraId="6B671FAA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5DE9FD9E" w14:textId="6E36B5C4" w:rsidR="00D61104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525" w:type="dxa"/>
            <w:gridSpan w:val="2"/>
            <w:vAlign w:val="bottom"/>
          </w:tcPr>
          <w:p w14:paraId="74B3860A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262A2033" w14:textId="3723C269" w:rsidR="002A4F75" w:rsidRDefault="00A4742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13" w:history="1">
              <w:r w:rsidR="002A4F75" w:rsidRPr="0069625D">
                <w:rPr>
                  <w:rStyle w:val="Hyperlink"/>
                  <w:rFonts w:ascii="Arial" w:hAnsi="Arial"/>
                  <w:sz w:val="18"/>
                  <w:szCs w:val="18"/>
                </w:rPr>
                <w:t>vlymvw@gmail.com</w:t>
              </w:r>
            </w:hyperlink>
          </w:p>
        </w:tc>
        <w:tc>
          <w:tcPr>
            <w:tcW w:w="2789" w:type="dxa"/>
            <w:gridSpan w:val="2"/>
            <w:vAlign w:val="bottom"/>
          </w:tcPr>
          <w:p w14:paraId="39221407" w14:textId="77777777" w:rsidR="00D61104" w:rsidRPr="00217F7A" w:rsidRDefault="00D6110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680918A9" w14:textId="77777777" w:rsidR="00A86EE5" w:rsidRPr="00217F7A" w:rsidRDefault="00A86EE5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TOPIC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400407B3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75A844FA" w14:textId="77777777" w:rsidR="00A86EE5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</w:tr>
      <w:tr w:rsidR="00B53991" w:rsidRPr="00217F7A" w14:paraId="0B9C63C6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10B1929F" w14:textId="4D585F4A" w:rsidR="00B53991" w:rsidRDefault="00DA7014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Response from Client</w:t>
            </w:r>
            <w:r w:rsidR="00753706">
              <w:rPr>
                <w:rFonts w:ascii="Arial" w:hAnsi="Arial"/>
                <w:color w:val="000000" w:themeColor="text1"/>
                <w:sz w:val="18"/>
                <w:szCs w:val="18"/>
              </w:rPr>
              <w:t>/Also, includes pre-discussion for changes to be made to our Test Case Document</w:t>
            </w:r>
          </w:p>
          <w:p w14:paraId="6A56C384" w14:textId="1E91F08E" w:rsidR="00B53991" w:rsidRDefault="00B53991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D978E60" w14:textId="15DEC603" w:rsidR="00B53991" w:rsidRDefault="005C105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5A3DB02C" w14:textId="524C8B8C" w:rsidR="00B53991" w:rsidRDefault="00DA7014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</w:t>
            </w:r>
            <w:r w:rsidR="00A94A82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  <w:r w:rsidR="0075370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+ 10 min</w:t>
            </w:r>
          </w:p>
        </w:tc>
      </w:tr>
      <w:tr w:rsidR="00562DE9" w:rsidRPr="00217F7A" w14:paraId="54A603DE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B51F116" w14:textId="164E179E" w:rsidR="00562DE9" w:rsidRDefault="00753706" w:rsidP="00B53991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Pre-work to setup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IntelliJ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environment to be able to view updates to Test Case document using Google Hangout for all team members to view at the same and to offer comments.</w:t>
            </w:r>
          </w:p>
        </w:tc>
        <w:tc>
          <w:tcPr>
            <w:tcW w:w="2701" w:type="dxa"/>
            <w:gridSpan w:val="3"/>
            <w:vAlign w:val="bottom"/>
          </w:tcPr>
          <w:p w14:paraId="219AC005" w14:textId="4CECD0DB" w:rsidR="00562DE9" w:rsidRDefault="007537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Erin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Gurnett</w:t>
            </w:r>
            <w:proofErr w:type="spellEnd"/>
          </w:p>
        </w:tc>
        <w:tc>
          <w:tcPr>
            <w:tcW w:w="2789" w:type="dxa"/>
            <w:gridSpan w:val="2"/>
            <w:vAlign w:val="bottom"/>
          </w:tcPr>
          <w:p w14:paraId="48C5504A" w14:textId="34152DD6" w:rsidR="00562DE9" w:rsidRDefault="007537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15 min</w:t>
            </w:r>
          </w:p>
        </w:tc>
      </w:tr>
      <w:tr w:rsidR="00A94A82" w:rsidRPr="00217F7A" w14:paraId="6253EFE8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9C6ECC6" w14:textId="2907BA3F" w:rsidR="00A94A82" w:rsidRDefault="00DA7014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Made updates to the Test Cases because of response from Client</w:t>
            </w:r>
            <w:r w:rsidR="002C1B65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– Also made more updates to the Test Cases</w:t>
            </w:r>
          </w:p>
          <w:p w14:paraId="7C46D353" w14:textId="68AB575D" w:rsidR="00C31045" w:rsidRDefault="00D92858" w:rsidP="005C1057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Have separate Test Case</w:t>
            </w:r>
            <w:r w:rsidR="0037795F">
              <w:rPr>
                <w:rFonts w:ascii="Arial" w:hAnsi="Arial"/>
                <w:color w:val="000000" w:themeColor="text1"/>
                <w:sz w:val="18"/>
                <w:szCs w:val="18"/>
              </w:rPr>
              <w:t>s for [TTTF], [TTFF], and [TFTF]</w:t>
            </w:r>
            <w:r w:rsidR="00530FDE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so we can determine which test fails.</w:t>
            </w:r>
          </w:p>
        </w:tc>
        <w:tc>
          <w:tcPr>
            <w:tcW w:w="2701" w:type="dxa"/>
            <w:gridSpan w:val="3"/>
            <w:vAlign w:val="bottom"/>
          </w:tcPr>
          <w:p w14:paraId="44260B37" w14:textId="3EFCB787" w:rsidR="00A94A82" w:rsidRDefault="005132F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Erin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Gurnett</w:t>
            </w:r>
            <w:proofErr w:type="spellEnd"/>
          </w:p>
        </w:tc>
        <w:tc>
          <w:tcPr>
            <w:tcW w:w="2789" w:type="dxa"/>
            <w:gridSpan w:val="2"/>
            <w:vAlign w:val="bottom"/>
          </w:tcPr>
          <w:p w14:paraId="028924C3" w14:textId="1F75EFD8" w:rsidR="00A94A82" w:rsidRDefault="007D5009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 min</w:t>
            </w:r>
          </w:p>
        </w:tc>
      </w:tr>
      <w:tr w:rsidR="00EA0C2D" w:rsidRPr="00217F7A" w14:paraId="0DCEE61E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72AD4260" w14:textId="7869AEF1" w:rsidR="00EA0C2D" w:rsidRDefault="00C02A15" w:rsidP="0010739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Set up Next Meeting on</w:t>
            </w:r>
            <w:r w:rsidR="00A404E5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="007D5009">
              <w:rPr>
                <w:rFonts w:ascii="Arial" w:hAnsi="Arial"/>
                <w:color w:val="000000" w:themeColor="text1"/>
                <w:sz w:val="18"/>
                <w:szCs w:val="18"/>
              </w:rPr>
              <w:t>Tuesday, September 12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, 2017 to</w:t>
            </w:r>
            <w:r w:rsidR="007D500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continue creation and discussion of Test Cases.  Also, may make assignments to write code for our Deliverable Class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701" w:type="dxa"/>
            <w:gridSpan w:val="3"/>
            <w:vAlign w:val="bottom"/>
          </w:tcPr>
          <w:p w14:paraId="7BD859ED" w14:textId="46EEE93C" w:rsidR="00EA0C2D" w:rsidRDefault="002A4063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Vicky Lym</w:t>
            </w:r>
          </w:p>
        </w:tc>
        <w:tc>
          <w:tcPr>
            <w:tcW w:w="2789" w:type="dxa"/>
            <w:gridSpan w:val="2"/>
            <w:vAlign w:val="bottom"/>
          </w:tcPr>
          <w:p w14:paraId="35FEDF72" w14:textId="2D3B536F" w:rsidR="00EA0C2D" w:rsidRDefault="007537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3</w:t>
            </w:r>
            <w:r w:rsidR="00EA0C2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D92858" w:rsidRPr="00217F7A" w14:paraId="118D0DE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A90B46B" w14:textId="7CFBEFCD" w:rsidR="00D92858" w:rsidRDefault="007D5009" w:rsidP="0010739B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This first go round of Test case creation was done collaboratively</w:t>
            </w:r>
            <w:r w:rsidR="00562DE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(See task above).</w:t>
            </w:r>
          </w:p>
        </w:tc>
        <w:tc>
          <w:tcPr>
            <w:tcW w:w="2701" w:type="dxa"/>
            <w:gridSpan w:val="3"/>
            <w:vAlign w:val="bottom"/>
          </w:tcPr>
          <w:p w14:paraId="4C6668E1" w14:textId="3686E38C" w:rsidR="00D92858" w:rsidRDefault="00D9285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Erin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Gurnett</w:t>
            </w:r>
            <w:proofErr w:type="spellEnd"/>
          </w:p>
        </w:tc>
        <w:tc>
          <w:tcPr>
            <w:tcW w:w="2789" w:type="dxa"/>
            <w:gridSpan w:val="2"/>
            <w:vAlign w:val="bottom"/>
          </w:tcPr>
          <w:p w14:paraId="0FD24AD2" w14:textId="0E82DCAC" w:rsidR="00D92858" w:rsidRDefault="00753706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2</w:t>
            </w:r>
            <w:r w:rsidR="007D5009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min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80623F" w:rsidRPr="00217F7A" w14:paraId="751E4694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6495F6C" w14:textId="6CE49020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Choose a Test Case to code a Unit Test, post to slack what Test Case you are coding</w:t>
            </w:r>
            <w:r w:rsidR="005A7AB8">
              <w:rPr>
                <w:rFonts w:ascii="Arial" w:hAnsi="Arial"/>
                <w:color w:val="000000" w:themeColor="text1"/>
                <w:sz w:val="18"/>
                <w:szCs w:val="18"/>
              </w:rPr>
              <w:t>/REMOVE this Action because decision was made to work on the Test Cases collaboratively</w:t>
            </w:r>
          </w:p>
        </w:tc>
        <w:tc>
          <w:tcPr>
            <w:tcW w:w="2701" w:type="dxa"/>
            <w:gridSpan w:val="3"/>
            <w:vAlign w:val="bottom"/>
          </w:tcPr>
          <w:p w14:paraId="27DE9F68" w14:textId="1941C864" w:rsidR="0080623F" w:rsidRDefault="004D13BC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22962536" w14:textId="4005A4DF" w:rsidR="0080623F" w:rsidRDefault="005A7AB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</w:t>
            </w:r>
            <w:r w:rsidR="004D13BC">
              <w:rPr>
                <w:rFonts w:ascii="Arial" w:hAnsi="Arial"/>
                <w:color w:val="000000" w:themeColor="text1"/>
                <w:sz w:val="18"/>
                <w:szCs w:val="18"/>
              </w:rPr>
              <w:t>, 2017</w:t>
            </w:r>
          </w:p>
        </w:tc>
      </w:tr>
      <w:tr w:rsidR="008C02F8" w:rsidRPr="00217F7A" w14:paraId="0C43517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0C9088AD" w14:textId="56804117" w:rsidR="008C02F8" w:rsidRDefault="006D44E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Review and Update Test Case Descriptions, Add comment to 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Slack if you make any changes to Test Case Descriptions and which ones you changed</w:t>
            </w:r>
          </w:p>
        </w:tc>
        <w:tc>
          <w:tcPr>
            <w:tcW w:w="2701" w:type="dxa"/>
            <w:gridSpan w:val="3"/>
            <w:vAlign w:val="bottom"/>
          </w:tcPr>
          <w:p w14:paraId="1FD7FD16" w14:textId="60DDC363" w:rsidR="008C02F8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3C14FD39" w14:textId="1B102C4D" w:rsidR="008C02F8" w:rsidRDefault="006D44EE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Monday, September 11, 2017</w:t>
            </w:r>
          </w:p>
        </w:tc>
      </w:tr>
      <w:tr w:rsidR="001B41F0" w:rsidRPr="00217F7A" w14:paraId="1C1F5A7B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5F34A69" w14:textId="79DED25C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Revisit the Requirements as Needed</w:t>
            </w:r>
          </w:p>
        </w:tc>
        <w:tc>
          <w:tcPr>
            <w:tcW w:w="2701" w:type="dxa"/>
            <w:gridSpan w:val="3"/>
            <w:vAlign w:val="bottom"/>
          </w:tcPr>
          <w:p w14:paraId="417A894B" w14:textId="7438FDAB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14F1D259" w14:textId="496878D7" w:rsidR="001B41F0" w:rsidRDefault="001B41F0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Tuesday, September 12, 2017</w:t>
            </w:r>
          </w:p>
        </w:tc>
      </w:tr>
      <w:tr w:rsidR="00C31045" w:rsidRPr="00217F7A" w14:paraId="4AE4B877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7A89ECE" w14:textId="77777777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Before making any updates or additions to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Github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, issue a</w:t>
            </w:r>
          </w:p>
          <w:p w14:paraId="4385996D" w14:textId="003A7B9A" w:rsidR="00C31045" w:rsidRDefault="00574E17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Terminal command to update your local repository with the most current files on our </w:t>
            </w:r>
            <w:proofErr w:type="spell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Github</w:t>
            </w:r>
            <w:proofErr w:type="spell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Repository for this project:</w:t>
            </w:r>
          </w:p>
          <w:p w14:paraId="126ACFE9" w14:textId="44E0E358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git</w:t>
            </w:r>
            <w:proofErr w:type="spellEnd"/>
            <w:proofErr w:type="gramEnd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pull origin master</w:t>
            </w:r>
          </w:p>
        </w:tc>
        <w:tc>
          <w:tcPr>
            <w:tcW w:w="2701" w:type="dxa"/>
            <w:gridSpan w:val="3"/>
            <w:vAlign w:val="bottom"/>
          </w:tcPr>
          <w:p w14:paraId="26B6D71E" w14:textId="24DE3E5C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All</w:t>
            </w:r>
          </w:p>
        </w:tc>
        <w:tc>
          <w:tcPr>
            <w:tcW w:w="2789" w:type="dxa"/>
            <w:gridSpan w:val="2"/>
            <w:vAlign w:val="bottom"/>
          </w:tcPr>
          <w:p w14:paraId="4F675996" w14:textId="7D0B1BC5" w:rsidR="00C31045" w:rsidRDefault="00C31045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On-Going</w:t>
            </w:r>
          </w:p>
        </w:tc>
      </w:tr>
      <w:tr w:rsidR="008C02F8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8C02F8" w:rsidRPr="00217F7A" w14:paraId="19B2F5DE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24C58C75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3208" w:type="dxa"/>
            <w:gridSpan w:val="2"/>
            <w:vAlign w:val="center"/>
          </w:tcPr>
          <w:p w14:paraId="49AA2B9C" w14:textId="0FCE6ADF" w:rsidR="008C02F8" w:rsidRPr="00217F7A" w:rsidRDefault="007F1ED4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Tuesday, September 12</w:t>
            </w:r>
            <w:r w:rsidR="008C02F8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  <w:tc>
          <w:tcPr>
            <w:tcW w:w="809" w:type="dxa"/>
            <w:gridSpan w:val="2"/>
            <w:shd w:val="clear" w:color="auto" w:fill="5B9BD5" w:themeFill="accent1"/>
            <w:vAlign w:val="center"/>
          </w:tcPr>
          <w:p w14:paraId="2057E7F9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517" w:type="dxa"/>
            <w:vAlign w:val="center"/>
          </w:tcPr>
          <w:p w14:paraId="676B0F4D" w14:textId="740E5B31" w:rsidR="008C02F8" w:rsidRPr="00217F7A" w:rsidRDefault="00A47421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12</w:t>
            </w:r>
            <w:r w:rsidR="008C02F8">
              <w:rPr>
                <w:rFonts w:ascii="Arial" w:hAnsi="Arial"/>
                <w:color w:val="000000"/>
                <w:sz w:val="18"/>
                <w:szCs w:val="18"/>
              </w:rPr>
              <w:t>: 00 P</w:t>
            </w:r>
            <w:r w:rsidR="008C02F8" w:rsidRPr="00217F7A">
              <w:rPr>
                <w:rFonts w:ascii="Arial" w:hAnsi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157" w:type="dxa"/>
            <w:gridSpan w:val="2"/>
            <w:shd w:val="clear" w:color="auto" w:fill="5B9BD5" w:themeFill="accent1"/>
            <w:vAlign w:val="center"/>
          </w:tcPr>
          <w:p w14:paraId="1136E0A1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760" w:type="dxa"/>
            <w:vAlign w:val="center"/>
          </w:tcPr>
          <w:p w14:paraId="01544A4C" w14:textId="30CE77C4" w:rsidR="008C02F8" w:rsidRPr="00217F7A" w:rsidRDefault="008C02F8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Google Hangout</w:t>
            </w:r>
          </w:p>
        </w:tc>
      </w:tr>
      <w:tr w:rsidR="008C02F8" w:rsidRPr="00217F7A" w14:paraId="724F0C75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018EF83B" w14:textId="77777777" w:rsidR="008C02F8" w:rsidRPr="00217F7A" w:rsidRDefault="008C02F8" w:rsidP="009443BF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51" w:type="dxa"/>
            <w:gridSpan w:val="8"/>
            <w:vAlign w:val="center"/>
          </w:tcPr>
          <w:p w14:paraId="64D59F59" w14:textId="31D29EF9" w:rsidR="008C02F8" w:rsidRPr="00217F7A" w:rsidRDefault="007F1ED4" w:rsidP="00F2565E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Continue Collaboration on Creating the Test Cases for this Proje</w:t>
            </w:r>
            <w:bookmarkStart w:id="0" w:name="_GoBack"/>
            <w:bookmarkEnd w:id="0"/>
            <w:r>
              <w:rPr>
                <w:rFonts w:ascii="Arial" w:hAnsi="Arial"/>
                <w:color w:val="000000"/>
                <w:sz w:val="18"/>
                <w:szCs w:val="18"/>
              </w:rPr>
              <w:t>ct</w:t>
            </w:r>
            <w:r w:rsidR="00580099">
              <w:rPr>
                <w:rFonts w:ascii="Arial" w:hAnsi="Arial"/>
                <w:color w:val="000000"/>
                <w:sz w:val="18"/>
                <w:szCs w:val="18"/>
              </w:rPr>
              <w:t xml:space="preserve"> and Possibly Assigning Work to begin Coding our Deliverable Class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FD077B" w:rsidRPr="00217F7A" w14:paraId="14C8B10E" w14:textId="77777777" w:rsidTr="00FD3D5C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3653132C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Vicky Lym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FD077B" w:rsidRPr="00217F7A" w:rsidRDefault="00FD077B" w:rsidP="009443B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center"/>
          </w:tcPr>
          <w:p w14:paraId="0E7E0D16" w14:textId="1E426FD2" w:rsidR="00FD077B" w:rsidRPr="00217F7A" w:rsidRDefault="002F5F3D" w:rsidP="009443B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All</w:t>
            </w:r>
            <w:r w:rsidR="00586745">
              <w:rPr>
                <w:rFonts w:ascii="Arial" w:hAnsi="Arial"/>
                <w:color w:val="000000"/>
                <w:sz w:val="18"/>
                <w:szCs w:val="18"/>
              </w:rPr>
              <w:t xml:space="preserve"> Team Members</w:t>
            </w:r>
          </w:p>
        </w:tc>
      </w:tr>
    </w:tbl>
    <w:p w14:paraId="723D1211" w14:textId="1356ACF8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1501B" w14:textId="77777777" w:rsidR="0010739B" w:rsidRDefault="0010739B" w:rsidP="007240E0">
      <w:r>
        <w:separator/>
      </w:r>
    </w:p>
  </w:endnote>
  <w:endnote w:type="continuationSeparator" w:id="0">
    <w:p w14:paraId="7706643B" w14:textId="77777777" w:rsidR="0010739B" w:rsidRDefault="0010739B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E9CD2" w14:textId="77777777" w:rsidR="0010739B" w:rsidRDefault="0010739B" w:rsidP="007240E0">
      <w:r>
        <w:separator/>
      </w:r>
    </w:p>
  </w:footnote>
  <w:footnote w:type="continuationSeparator" w:id="0">
    <w:p w14:paraId="311C5021" w14:textId="77777777" w:rsidR="0010739B" w:rsidRDefault="0010739B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12965"/>
    <w:rsid w:val="00056515"/>
    <w:rsid w:val="000C68AE"/>
    <w:rsid w:val="000D677B"/>
    <w:rsid w:val="001043B4"/>
    <w:rsid w:val="0010739B"/>
    <w:rsid w:val="00133CCD"/>
    <w:rsid w:val="0016045E"/>
    <w:rsid w:val="00162AF3"/>
    <w:rsid w:val="001B41F0"/>
    <w:rsid w:val="001C1B7B"/>
    <w:rsid w:val="001F133A"/>
    <w:rsid w:val="002054AB"/>
    <w:rsid w:val="00207FC1"/>
    <w:rsid w:val="00217F7A"/>
    <w:rsid w:val="0024751E"/>
    <w:rsid w:val="00280008"/>
    <w:rsid w:val="002A4063"/>
    <w:rsid w:val="002A4F75"/>
    <w:rsid w:val="002C1B65"/>
    <w:rsid w:val="002C5C83"/>
    <w:rsid w:val="002D7C33"/>
    <w:rsid w:val="002F5F3D"/>
    <w:rsid w:val="003003C9"/>
    <w:rsid w:val="00345427"/>
    <w:rsid w:val="00373647"/>
    <w:rsid w:val="0037795F"/>
    <w:rsid w:val="003D029E"/>
    <w:rsid w:val="003E6206"/>
    <w:rsid w:val="00403CCE"/>
    <w:rsid w:val="00471C74"/>
    <w:rsid w:val="004879C6"/>
    <w:rsid w:val="004937B7"/>
    <w:rsid w:val="004966B3"/>
    <w:rsid w:val="004B4F6A"/>
    <w:rsid w:val="004C1D82"/>
    <w:rsid w:val="004D13BC"/>
    <w:rsid w:val="004F0753"/>
    <w:rsid w:val="005132F6"/>
    <w:rsid w:val="00530FDE"/>
    <w:rsid w:val="005532CA"/>
    <w:rsid w:val="0056233A"/>
    <w:rsid w:val="00562DE9"/>
    <w:rsid w:val="00574E17"/>
    <w:rsid w:val="00575C06"/>
    <w:rsid w:val="00580099"/>
    <w:rsid w:val="00586745"/>
    <w:rsid w:val="005A1E5B"/>
    <w:rsid w:val="005A7AB8"/>
    <w:rsid w:val="005C1057"/>
    <w:rsid w:val="005C13E0"/>
    <w:rsid w:val="005C27C7"/>
    <w:rsid w:val="005F3074"/>
    <w:rsid w:val="006125D3"/>
    <w:rsid w:val="006317B6"/>
    <w:rsid w:val="00652163"/>
    <w:rsid w:val="006801F3"/>
    <w:rsid w:val="006C4E54"/>
    <w:rsid w:val="006D44EE"/>
    <w:rsid w:val="006D6A7F"/>
    <w:rsid w:val="006D7F90"/>
    <w:rsid w:val="007240E0"/>
    <w:rsid w:val="0074605F"/>
    <w:rsid w:val="00753706"/>
    <w:rsid w:val="007A57F6"/>
    <w:rsid w:val="007D5009"/>
    <w:rsid w:val="007E53AF"/>
    <w:rsid w:val="007F1ED4"/>
    <w:rsid w:val="0080623F"/>
    <w:rsid w:val="0089000B"/>
    <w:rsid w:val="00891D92"/>
    <w:rsid w:val="008A1BE6"/>
    <w:rsid w:val="008A5CF8"/>
    <w:rsid w:val="008C02F8"/>
    <w:rsid w:val="0090244E"/>
    <w:rsid w:val="0091306E"/>
    <w:rsid w:val="009432D1"/>
    <w:rsid w:val="00943F6D"/>
    <w:rsid w:val="009443BF"/>
    <w:rsid w:val="009642CF"/>
    <w:rsid w:val="00964D18"/>
    <w:rsid w:val="0097759D"/>
    <w:rsid w:val="00984141"/>
    <w:rsid w:val="00A21F31"/>
    <w:rsid w:val="00A25B69"/>
    <w:rsid w:val="00A36ACD"/>
    <w:rsid w:val="00A404E5"/>
    <w:rsid w:val="00A47421"/>
    <w:rsid w:val="00A55770"/>
    <w:rsid w:val="00A63B27"/>
    <w:rsid w:val="00A827E8"/>
    <w:rsid w:val="00A86EE5"/>
    <w:rsid w:val="00A94A82"/>
    <w:rsid w:val="00AB44EE"/>
    <w:rsid w:val="00B46A1D"/>
    <w:rsid w:val="00B53991"/>
    <w:rsid w:val="00BF5429"/>
    <w:rsid w:val="00C015E6"/>
    <w:rsid w:val="00C0292E"/>
    <w:rsid w:val="00C02A15"/>
    <w:rsid w:val="00C16EE4"/>
    <w:rsid w:val="00C31045"/>
    <w:rsid w:val="00C967C2"/>
    <w:rsid w:val="00CB2138"/>
    <w:rsid w:val="00D21A81"/>
    <w:rsid w:val="00D41D9A"/>
    <w:rsid w:val="00D46D0A"/>
    <w:rsid w:val="00D56EFD"/>
    <w:rsid w:val="00D61104"/>
    <w:rsid w:val="00D65DD6"/>
    <w:rsid w:val="00D65F89"/>
    <w:rsid w:val="00D706F7"/>
    <w:rsid w:val="00D87E7B"/>
    <w:rsid w:val="00D92858"/>
    <w:rsid w:val="00DA7014"/>
    <w:rsid w:val="00E170E2"/>
    <w:rsid w:val="00E4353E"/>
    <w:rsid w:val="00E63B64"/>
    <w:rsid w:val="00EA0C2D"/>
    <w:rsid w:val="00EC7897"/>
    <w:rsid w:val="00EE4DFF"/>
    <w:rsid w:val="00EE639C"/>
    <w:rsid w:val="00F2565E"/>
    <w:rsid w:val="00FC25B3"/>
    <w:rsid w:val="00FD077B"/>
    <w:rsid w:val="00FD3D5C"/>
    <w:rsid w:val="00FD3D9B"/>
    <w:rsid w:val="00FF1EF4"/>
    <w:rsid w:val="00FF2A01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CB7D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9C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7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loomis85419@gmail.com" TargetMode="External"/><Relationship Id="rId12" Type="http://schemas.openxmlformats.org/officeDocument/2006/relationships/hyperlink" Target="mailto:JazielPauda@gmail.com" TargetMode="External"/><Relationship Id="rId13" Type="http://schemas.openxmlformats.org/officeDocument/2006/relationships/hyperlink" Target="mailto:vlymvw@gmail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yperlink" Target="mailto:Erin.m.gurnett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1E2493-4C0F-1C43-80AB-0EB258DE1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\Users\Alane\AppData\Local\Temp\Temp_MeetingMinutesProject.dotx</Template>
  <TotalTime>14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Gregory Lym</cp:lastModifiedBy>
  <cp:revision>9</cp:revision>
  <dcterms:created xsi:type="dcterms:W3CDTF">2017-09-11T20:53:00Z</dcterms:created>
  <dcterms:modified xsi:type="dcterms:W3CDTF">2017-09-12T19:42:00Z</dcterms:modified>
</cp:coreProperties>
</file>