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4E29983" w:rsidR="005F3074" w:rsidRPr="00217F7A" w:rsidRDefault="006125D3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Thursday, September 7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4653B994" w:rsidR="005F3074" w:rsidRPr="00217F7A" w:rsidRDefault="006125D3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12:00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A5D9609" w:rsidR="005F3074" w:rsidRPr="00217F7A" w:rsidRDefault="00D706F7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Aerospace and Engineering Bldg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8CD542B" w:rsidR="00A86EE5" w:rsidRPr="00217F7A" w:rsidRDefault="001C1B7B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 and Create Initial </w:t>
            </w:r>
            <w:r w:rsidR="004B4F6A">
              <w:rPr>
                <w:rFonts w:ascii="Arial" w:hAnsi="Arial"/>
                <w:color w:val="000000" w:themeColor="text1"/>
                <w:sz w:val="18"/>
                <w:szCs w:val="18"/>
              </w:rPr>
              <w:t>Tasks and Target Completion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Timelines 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55F16820" w14:textId="226DFD3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Erin Gurnett</w:t>
            </w:r>
          </w:p>
        </w:tc>
        <w:tc>
          <w:tcPr>
            <w:tcW w:w="2525" w:type="dxa"/>
            <w:gridSpan w:val="2"/>
            <w:vAlign w:val="bottom"/>
          </w:tcPr>
          <w:p w14:paraId="29347DF3" w14:textId="7098C953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5DD0A373" w14:textId="5CADEA16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0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Erin.m.gurnett@gmail.com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81B5A41" w14:textId="16FA480E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7B947FC8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20C5A308" w14:textId="1AAAF071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Joe Medina</w:t>
            </w:r>
          </w:p>
        </w:tc>
        <w:tc>
          <w:tcPr>
            <w:tcW w:w="2525" w:type="dxa"/>
            <w:gridSpan w:val="2"/>
            <w:vAlign w:val="bottom"/>
          </w:tcPr>
          <w:p w14:paraId="590C2F9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438A8AD9" w14:textId="7136C939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1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Jmedina8303@gmail.com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34FD7C40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5DD28E42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Jaziel Pauda</w:t>
            </w:r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11689496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2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JazielPauda@gmail.com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3" w:history="1">
              <w:r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43E80788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vlymvw@gmail.com</w:t>
            </w:r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3E6206" w:rsidRPr="00217F7A" w14:paraId="2B36C25C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EEBB31E" w14:textId="260DAC55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 what Tools to setup and Use for on-line communication – Google Hangout</w:t>
            </w:r>
          </w:p>
        </w:tc>
        <w:tc>
          <w:tcPr>
            <w:tcW w:w="2701" w:type="dxa"/>
            <w:gridSpan w:val="3"/>
            <w:vAlign w:val="bottom"/>
          </w:tcPr>
          <w:p w14:paraId="4343764A" w14:textId="0555D698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0E1DE069" w14:textId="1F7CCA7C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3E6206" w:rsidRPr="00217F7A" w14:paraId="0BC7E04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ECB0F52" w14:textId="7703ED9D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Assign Tasks for UML Design</w:t>
            </w:r>
          </w:p>
        </w:tc>
        <w:tc>
          <w:tcPr>
            <w:tcW w:w="2701" w:type="dxa"/>
            <w:gridSpan w:val="3"/>
            <w:vAlign w:val="bottom"/>
          </w:tcPr>
          <w:p w14:paraId="7F17BD10" w14:textId="1E70995E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4CBD0DD1" w14:textId="1170B743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3E6206" w:rsidRPr="00217F7A" w14:paraId="785E749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DF38CA3" w14:textId="10F00742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Assign Task for Creation of Skeleton Device Class</w:t>
            </w:r>
          </w:p>
        </w:tc>
        <w:tc>
          <w:tcPr>
            <w:tcW w:w="2701" w:type="dxa"/>
            <w:gridSpan w:val="3"/>
            <w:vAlign w:val="bottom"/>
          </w:tcPr>
          <w:p w14:paraId="53670D53" w14:textId="40E0A928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Joe Medina</w:t>
            </w:r>
          </w:p>
        </w:tc>
        <w:tc>
          <w:tcPr>
            <w:tcW w:w="2789" w:type="dxa"/>
            <w:gridSpan w:val="2"/>
            <w:vAlign w:val="bottom"/>
          </w:tcPr>
          <w:p w14:paraId="33770743" w14:textId="05C62998" w:rsidR="003E6206" w:rsidRPr="00217F7A" w:rsidRDefault="00575C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3E6206" w:rsidRPr="00217F7A" w14:paraId="6AB1FBC0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AAB0012" w14:textId="4AB79938" w:rsidR="003E6206" w:rsidRPr="00217F7A" w:rsidRDefault="004C1D82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Assign Task to Create Progress Report</w:t>
            </w:r>
          </w:p>
        </w:tc>
        <w:tc>
          <w:tcPr>
            <w:tcW w:w="2701" w:type="dxa"/>
            <w:gridSpan w:val="3"/>
            <w:vAlign w:val="bottom"/>
          </w:tcPr>
          <w:p w14:paraId="6D2E9644" w14:textId="30468C4B" w:rsidR="003E6206" w:rsidRPr="00217F7A" w:rsidRDefault="004C1D82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2F47A5D7" w14:textId="1D80EA65" w:rsidR="003E6206" w:rsidRPr="00217F7A" w:rsidRDefault="004C1D82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4C1D82" w:rsidRPr="00217F7A" w14:paraId="250E6480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549E6BB" w14:textId="3D63B28E" w:rsidR="004C1D82" w:rsidRDefault="001F133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Assemble Email Addresses to be Used for Google Docs and Github</w:t>
            </w:r>
          </w:p>
        </w:tc>
        <w:tc>
          <w:tcPr>
            <w:tcW w:w="2701" w:type="dxa"/>
            <w:gridSpan w:val="3"/>
            <w:vAlign w:val="bottom"/>
          </w:tcPr>
          <w:p w14:paraId="4F25411D" w14:textId="34C5BE50" w:rsidR="004C1D82" w:rsidRDefault="001F133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633FE3AE" w14:textId="2122DCE7" w:rsidR="004C1D82" w:rsidRDefault="001F133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 min</w:t>
            </w:r>
          </w:p>
        </w:tc>
      </w:tr>
      <w:tr w:rsidR="00D46D0A" w:rsidRPr="00217F7A" w14:paraId="6C26D2E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1394D5A" w14:textId="28766806" w:rsidR="00D46D0A" w:rsidRDefault="00D46D0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Assign Task to Create Meeting Minutes</w:t>
            </w:r>
          </w:p>
        </w:tc>
        <w:tc>
          <w:tcPr>
            <w:tcW w:w="2701" w:type="dxa"/>
            <w:gridSpan w:val="3"/>
            <w:vAlign w:val="bottom"/>
          </w:tcPr>
          <w:p w14:paraId="1E5963C4" w14:textId="61818253" w:rsidR="00D46D0A" w:rsidRDefault="00D46D0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66552985" w14:textId="40718351" w:rsidR="00D46D0A" w:rsidRDefault="00D46D0A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E63B64" w:rsidRPr="00217F7A" w14:paraId="65F6BFC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204B97B" w14:textId="41617861" w:rsidR="00E63B64" w:rsidRDefault="00E63B6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Assign Task for All to Read </w:t>
            </w:r>
            <w:r w:rsidR="009642CF">
              <w:rPr>
                <w:rFonts w:ascii="Arial" w:hAnsi="Arial"/>
                <w:color w:val="000000" w:themeColor="text1"/>
                <w:sz w:val="18"/>
                <w:szCs w:val="18"/>
              </w:rPr>
              <w:t>Client</w:t>
            </w:r>
            <w:r w:rsidR="006C4E54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API Specifications</w:t>
            </w:r>
          </w:p>
        </w:tc>
        <w:tc>
          <w:tcPr>
            <w:tcW w:w="2701" w:type="dxa"/>
            <w:gridSpan w:val="3"/>
            <w:vAlign w:val="bottom"/>
          </w:tcPr>
          <w:p w14:paraId="6A4C828A" w14:textId="0B0FF51F" w:rsidR="00E63B64" w:rsidRDefault="00E63B6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1438E6B1" w14:textId="7E3B540A" w:rsidR="00E63B64" w:rsidRDefault="00E63B6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2D7C33" w:rsidRPr="00217F7A" w14:paraId="23ACC7D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51D6CE0" w14:textId="367BE7DD" w:rsidR="002D7C33" w:rsidRDefault="002D7C3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 Date and Time for Next Meeting</w:t>
            </w:r>
          </w:p>
        </w:tc>
        <w:tc>
          <w:tcPr>
            <w:tcW w:w="2701" w:type="dxa"/>
            <w:gridSpan w:val="3"/>
            <w:vAlign w:val="bottom"/>
          </w:tcPr>
          <w:p w14:paraId="04E6B7A1" w14:textId="4A7AD1D1" w:rsidR="002D7C33" w:rsidRDefault="002D7C3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21F3E7B" w14:textId="64D0122B" w:rsidR="002D7C33" w:rsidRDefault="002D7C3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 min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E9240A4" w14:textId="7A26B9BF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Creation of UML Design</w:t>
            </w:r>
          </w:p>
        </w:tc>
        <w:tc>
          <w:tcPr>
            <w:tcW w:w="2701" w:type="dxa"/>
            <w:gridSpan w:val="3"/>
            <w:vAlign w:val="bottom"/>
          </w:tcPr>
          <w:p w14:paraId="6BC6A207" w14:textId="28F5E35A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789" w:type="dxa"/>
            <w:gridSpan w:val="2"/>
            <w:vAlign w:val="bottom"/>
          </w:tcPr>
          <w:p w14:paraId="3E42C733" w14:textId="2040CDA3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Friday, September 8, 2017</w:t>
            </w:r>
          </w:p>
        </w:tc>
      </w:tr>
      <w:tr w:rsidR="007E53AF" w:rsidRPr="00217F7A" w14:paraId="74A77EF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2671579D" w14:textId="711D969E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Creation of Device Class</w:t>
            </w:r>
          </w:p>
        </w:tc>
        <w:tc>
          <w:tcPr>
            <w:tcW w:w="2701" w:type="dxa"/>
            <w:gridSpan w:val="3"/>
            <w:vAlign w:val="bottom"/>
          </w:tcPr>
          <w:p w14:paraId="653AE3BF" w14:textId="17281247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Joe Medina</w:t>
            </w:r>
          </w:p>
        </w:tc>
        <w:tc>
          <w:tcPr>
            <w:tcW w:w="2789" w:type="dxa"/>
            <w:gridSpan w:val="2"/>
            <w:vAlign w:val="bottom"/>
          </w:tcPr>
          <w:p w14:paraId="1F3FFBB1" w14:textId="7D12B72E" w:rsidR="007E53AF" w:rsidRPr="00217F7A" w:rsidRDefault="000C68A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7E53AF" w:rsidRPr="00217F7A" w14:paraId="630EC32A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8BE45AF" w14:textId="21613B90" w:rsidR="007E53AF" w:rsidRPr="00217F7A" w:rsidRDefault="0005651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Review Client Product API Specifications</w:t>
            </w:r>
          </w:p>
        </w:tc>
        <w:tc>
          <w:tcPr>
            <w:tcW w:w="2701" w:type="dxa"/>
            <w:gridSpan w:val="3"/>
            <w:vAlign w:val="bottom"/>
          </w:tcPr>
          <w:p w14:paraId="16842BE9" w14:textId="2A36B524" w:rsidR="007E53AF" w:rsidRPr="00217F7A" w:rsidRDefault="0005651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67953B3F" w14:textId="3FFBB916" w:rsidR="007E53AF" w:rsidRPr="00217F7A" w:rsidRDefault="0005651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Friday, September 8, 2017</w:t>
            </w:r>
          </w:p>
        </w:tc>
      </w:tr>
      <w:tr w:rsidR="007E53AF" w:rsidRPr="00217F7A" w14:paraId="337DC63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86215F2" w14:textId="0EEF49C9" w:rsidR="007E53AF" w:rsidRPr="00217F7A" w:rsidRDefault="00D87E7B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 Progress Report On-Going Document</w:t>
            </w:r>
          </w:p>
        </w:tc>
        <w:tc>
          <w:tcPr>
            <w:tcW w:w="2701" w:type="dxa"/>
            <w:gridSpan w:val="3"/>
            <w:vAlign w:val="bottom"/>
          </w:tcPr>
          <w:p w14:paraId="75F0D022" w14:textId="0CEE5CE5" w:rsidR="007E53AF" w:rsidRPr="00217F7A" w:rsidRDefault="00D87E7B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26DA5C8" w14:textId="4A53B7AE" w:rsidR="007E53AF" w:rsidRPr="00217F7A" w:rsidRDefault="00D87E7B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Friday, September 8, 2017</w:t>
            </w:r>
          </w:p>
        </w:tc>
      </w:tr>
      <w:tr w:rsidR="00012965" w:rsidRPr="00217F7A" w14:paraId="160C282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3E33ABEB" w14:textId="6B6DB9D5" w:rsidR="00012965" w:rsidRDefault="0001296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Familiarize with the Github Version Control Tool</w:t>
            </w:r>
          </w:p>
        </w:tc>
        <w:tc>
          <w:tcPr>
            <w:tcW w:w="2701" w:type="dxa"/>
            <w:gridSpan w:val="3"/>
            <w:vAlign w:val="bottom"/>
          </w:tcPr>
          <w:p w14:paraId="5F573514" w14:textId="6B7F13C4" w:rsidR="00012965" w:rsidRDefault="0001296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F9C30E2" w14:textId="05263BEB" w:rsidR="00012965" w:rsidRDefault="0001296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5BB61007" w:rsidR="002C5C83" w:rsidRPr="00217F7A" w:rsidRDefault="005A1E5B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September 8</w:t>
            </w:r>
            <w:r w:rsidR="00943F6D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5EDA338F" w:rsidR="002C5C83" w:rsidRPr="00217F7A" w:rsidRDefault="005A1E5B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1:3</w:t>
            </w:r>
            <w:r w:rsidR="002C5C83" w:rsidRPr="00217F7A">
              <w:rPr>
                <w:rFonts w:ascii="Arial" w:hAnsi="Arial"/>
                <w:color w:val="000000"/>
                <w:sz w:val="18"/>
                <w:szCs w:val="18"/>
              </w:rPr>
              <w:t>0 PM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2C5C83" w:rsidRPr="00217F7A" w:rsidRDefault="00943F6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A21F31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5FD7DBD9" w:rsidR="00A21F31" w:rsidRPr="00217F7A" w:rsidRDefault="005A1E5B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Creating Project Requirements</w:t>
            </w:r>
            <w:bookmarkStart w:id="0" w:name="_GoBack"/>
            <w:bookmarkEnd w:id="0"/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9443BF" w:rsidRDefault="009443BF" w:rsidP="007240E0">
      <w:r>
        <w:separator/>
      </w:r>
    </w:p>
  </w:endnote>
  <w:endnote w:type="continuationSeparator" w:id="0">
    <w:p w14:paraId="7706643B" w14:textId="77777777" w:rsidR="009443BF" w:rsidRDefault="009443BF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9443BF" w:rsidRDefault="009443BF" w:rsidP="007240E0">
      <w:r>
        <w:separator/>
      </w:r>
    </w:p>
  </w:footnote>
  <w:footnote w:type="continuationSeparator" w:id="0">
    <w:p w14:paraId="311C5021" w14:textId="77777777" w:rsidR="009443BF" w:rsidRDefault="009443BF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33CCD"/>
    <w:rsid w:val="00162AF3"/>
    <w:rsid w:val="001C1B7B"/>
    <w:rsid w:val="001F133A"/>
    <w:rsid w:val="00207FC1"/>
    <w:rsid w:val="00217F7A"/>
    <w:rsid w:val="00280008"/>
    <w:rsid w:val="002C5C83"/>
    <w:rsid w:val="002D7C33"/>
    <w:rsid w:val="002F5F3D"/>
    <w:rsid w:val="003003C9"/>
    <w:rsid w:val="00345427"/>
    <w:rsid w:val="00373647"/>
    <w:rsid w:val="003D029E"/>
    <w:rsid w:val="003E6206"/>
    <w:rsid w:val="00471C74"/>
    <w:rsid w:val="004937B7"/>
    <w:rsid w:val="004966B3"/>
    <w:rsid w:val="004B4F6A"/>
    <w:rsid w:val="004C1D82"/>
    <w:rsid w:val="005532CA"/>
    <w:rsid w:val="0056233A"/>
    <w:rsid w:val="00575C06"/>
    <w:rsid w:val="00586745"/>
    <w:rsid w:val="005A1E5B"/>
    <w:rsid w:val="005C13E0"/>
    <w:rsid w:val="005C27C7"/>
    <w:rsid w:val="005F3074"/>
    <w:rsid w:val="006125D3"/>
    <w:rsid w:val="006317B6"/>
    <w:rsid w:val="00652163"/>
    <w:rsid w:val="006801F3"/>
    <w:rsid w:val="006C4E54"/>
    <w:rsid w:val="006D6A7F"/>
    <w:rsid w:val="006D7F90"/>
    <w:rsid w:val="007240E0"/>
    <w:rsid w:val="007A57F6"/>
    <w:rsid w:val="007E53AF"/>
    <w:rsid w:val="0089000B"/>
    <w:rsid w:val="00891D92"/>
    <w:rsid w:val="008A1BE6"/>
    <w:rsid w:val="008A5CF8"/>
    <w:rsid w:val="0091306E"/>
    <w:rsid w:val="00943F6D"/>
    <w:rsid w:val="009443BF"/>
    <w:rsid w:val="009642CF"/>
    <w:rsid w:val="00964D18"/>
    <w:rsid w:val="0097759D"/>
    <w:rsid w:val="00984141"/>
    <w:rsid w:val="00A21F31"/>
    <w:rsid w:val="00A36ACD"/>
    <w:rsid w:val="00A55770"/>
    <w:rsid w:val="00A827E8"/>
    <w:rsid w:val="00A86EE5"/>
    <w:rsid w:val="00AB44EE"/>
    <w:rsid w:val="00B46A1D"/>
    <w:rsid w:val="00BF5429"/>
    <w:rsid w:val="00C015E6"/>
    <w:rsid w:val="00C0292E"/>
    <w:rsid w:val="00C16EE4"/>
    <w:rsid w:val="00C967C2"/>
    <w:rsid w:val="00CB2138"/>
    <w:rsid w:val="00D21A81"/>
    <w:rsid w:val="00D41D9A"/>
    <w:rsid w:val="00D46D0A"/>
    <w:rsid w:val="00D61104"/>
    <w:rsid w:val="00D65DD6"/>
    <w:rsid w:val="00D65F89"/>
    <w:rsid w:val="00D706F7"/>
    <w:rsid w:val="00D87E7B"/>
    <w:rsid w:val="00E4353E"/>
    <w:rsid w:val="00E63B64"/>
    <w:rsid w:val="00EE4DFF"/>
    <w:rsid w:val="00EE639C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medina8303@gmail.com" TargetMode="External"/><Relationship Id="rId12" Type="http://schemas.openxmlformats.org/officeDocument/2006/relationships/hyperlink" Target="mailto:JazielPauda@gmail.com" TargetMode="External"/><Relationship Id="rId13" Type="http://schemas.openxmlformats.org/officeDocument/2006/relationships/hyperlink" Target="mailto:Aloomis85419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Erin.m.gurnet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58CCA1-0DA0-8547-B015-3B3A02B1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31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26</cp:revision>
  <dcterms:created xsi:type="dcterms:W3CDTF">2016-03-06T02:52:00Z</dcterms:created>
  <dcterms:modified xsi:type="dcterms:W3CDTF">2017-09-09T07:44:00Z</dcterms:modified>
</cp:coreProperties>
</file>